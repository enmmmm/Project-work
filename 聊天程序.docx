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b/>
          <w:bCs/>
          <w:sz w:val="28"/>
          <w:szCs w:val="28"/>
        </w:rPr>
        <w:t>F</w:t>
      </w:r>
      <w:r>
        <w:rPr>
          <w:rFonts w:hint="eastAsia"/>
          <w:b/>
          <w:bCs/>
          <w:sz w:val="28"/>
          <w:szCs w:val="28"/>
        </w:rPr>
        <w:t>rmserver</w:t>
      </w:r>
    </w:p>
    <w:p>
      <w:r>
        <w:t>Private Sub Command1_Click()</w:t>
      </w:r>
    </w:p>
    <w:p>
      <w:r>
        <w:t xml:space="preserve">  tcpServer.SendData txtSendData.Text</w:t>
      </w:r>
    </w:p>
    <w:p>
      <w:r>
        <w:t>End Sub</w:t>
      </w:r>
    </w:p>
    <w:p/>
    <w:p>
      <w:r>
        <w:t>Private Sub Form_Load()</w:t>
      </w:r>
    </w:p>
    <w:p>
      <w:pPr>
        <w:rPr>
          <w:rFonts w:hint="eastAsia"/>
        </w:rPr>
      </w:pPr>
      <w:r>
        <w:rPr>
          <w:rFonts w:hint="eastAsia"/>
        </w:rPr>
        <w:t>'将 LocalPort 属性设置为一个整数。'然后调用 Listen 方法。</w:t>
      </w:r>
    </w:p>
    <w:p>
      <w:r>
        <w:t>tcpServer.LocalPort = 1001</w:t>
      </w:r>
    </w:p>
    <w:p>
      <w:r>
        <w:t>tcpServer.Listen</w:t>
      </w:r>
    </w:p>
    <w:p>
      <w:pPr>
        <w:rPr>
          <w:rFonts w:hint="eastAsia"/>
        </w:rPr>
      </w:pPr>
      <w:r>
        <w:rPr>
          <w:rFonts w:hint="eastAsia"/>
        </w:rPr>
        <w:t>frmClient.Show '显示客户端的窗体。</w:t>
      </w:r>
    </w:p>
    <w:p>
      <w:r>
        <w:t>End Sub</w:t>
      </w:r>
    </w:p>
    <w:p>
      <w:r>
        <w:t>Private Sub tcpServer_ConnectionRequest _</w:t>
      </w:r>
    </w:p>
    <w:p>
      <w:r>
        <w:t>(ByVal requestID As Long)</w:t>
      </w:r>
    </w:p>
    <w:p>
      <w:pPr>
        <w:rPr>
          <w:rFonts w:hint="eastAsia"/>
        </w:rPr>
      </w:pPr>
      <w:r>
        <w:rPr>
          <w:rFonts w:hint="eastAsia"/>
        </w:rPr>
        <w:t>'检查控件的 State 属性是否为关闭的。</w:t>
      </w:r>
    </w:p>
    <w:p>
      <w:pPr>
        <w:rPr>
          <w:rFonts w:hint="eastAsia"/>
        </w:rPr>
      </w:pPr>
      <w:r>
        <w:rPr>
          <w:rFonts w:hint="eastAsia"/>
        </w:rPr>
        <w:t>'如果不是，'在接受新的连接之前先关闭此连接。</w:t>
      </w:r>
    </w:p>
    <w:p>
      <w:r>
        <w:t>If tcpServer.State &lt;&gt; sckClosed Then _</w:t>
      </w:r>
    </w:p>
    <w:p>
      <w:r>
        <w:t>tcpServer.Close</w:t>
      </w:r>
    </w:p>
    <w:p>
      <w:pPr>
        <w:rPr>
          <w:rFonts w:hint="eastAsia"/>
        </w:rPr>
      </w:pPr>
      <w:r>
        <w:rPr>
          <w:rFonts w:hint="eastAsia"/>
        </w:rPr>
        <w:t>'接受具有 requestID 参数的'连接。</w:t>
      </w:r>
    </w:p>
    <w:p>
      <w:r>
        <w:t>tcpServer.Accept requestID</w:t>
      </w:r>
    </w:p>
    <w:p>
      <w:r>
        <w:t>End Sub</w:t>
      </w:r>
    </w:p>
    <w:p>
      <w:r>
        <w:t>Private Sub txtSendData_Change()</w:t>
      </w:r>
    </w:p>
    <w:p>
      <w:pPr>
        <w:rPr>
          <w:rFonts w:hint="eastAsia"/>
        </w:rPr>
      </w:pPr>
      <w:r>
        <w:rPr>
          <w:rFonts w:hint="eastAsia"/>
        </w:rPr>
        <w:t>'名为 txtSendData 的 TextBox 控件中'包含了要发送的数据。当用户往文本框中</w:t>
      </w:r>
    </w:p>
    <w:p>
      <w:pPr>
        <w:rPr>
          <w:rFonts w:hint="eastAsia"/>
        </w:rPr>
      </w:pPr>
      <w:r>
        <w:rPr>
          <w:rFonts w:hint="eastAsia"/>
        </w:rPr>
        <w:t>'键入数据时，使用 SendData 方法'发送输入的字符串。</w:t>
      </w:r>
    </w:p>
    <w:p>
      <w:r>
        <w:t>'tcpServer.SendData txtSendData.Text</w:t>
      </w:r>
    </w:p>
    <w:p>
      <w:r>
        <w:t>End Sub</w:t>
      </w:r>
    </w:p>
    <w:p>
      <w:r>
        <w:t>Private Sub tcpServer_DataArrival _</w:t>
      </w:r>
    </w:p>
    <w:p>
      <w:r>
        <w:t>(ByVal bytesTotal As Long)</w:t>
      </w:r>
    </w:p>
    <w:p>
      <w:pPr>
        <w:rPr>
          <w:rFonts w:hint="eastAsia"/>
        </w:rPr>
      </w:pPr>
      <w:r>
        <w:rPr>
          <w:rFonts w:hint="eastAsia"/>
        </w:rPr>
        <w:t>'为进入的数据声明一个变量。'调用 GetData 方法，</w:t>
      </w:r>
    </w:p>
    <w:p>
      <w:pPr>
        <w:rPr>
          <w:rFonts w:hint="eastAsia"/>
        </w:rPr>
      </w:pPr>
      <w:r>
        <w:rPr>
          <w:rFonts w:hint="eastAsia"/>
        </w:rPr>
        <w:t>并将数据赋予名为 txtOutput'的 TextBox 的 Text 属性。</w:t>
      </w:r>
    </w:p>
    <w:p>
      <w:r>
        <w:t>Dim strData As String</w:t>
      </w:r>
    </w:p>
    <w:p>
      <w:r>
        <w:t>tcpServer.GetData strData</w:t>
      </w:r>
    </w:p>
    <w:p>
      <w:r>
        <w:t>txtOutput.Text = strData</w:t>
      </w:r>
    </w:p>
    <w:p>
      <w:pPr>
        <w:rPr>
          <w:rFonts w:hint="eastAsia"/>
        </w:rPr>
      </w:pPr>
      <w:r>
        <w:t>End Sub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>
        <w:rPr>
          <w:rFonts w:hint="eastAsia"/>
          <w:b/>
          <w:bCs/>
          <w:sz w:val="28"/>
          <w:szCs w:val="28"/>
        </w:rPr>
        <w:t>rmclient</w:t>
      </w:r>
    </w:p>
    <w:p>
      <w:r>
        <w:t>Private Sub Command1_Click()</w:t>
      </w:r>
    </w:p>
    <w:p>
      <w:r>
        <w:t xml:space="preserve">  tcpClient.SendData txtSend.Text</w:t>
      </w:r>
    </w:p>
    <w:p>
      <w:r>
        <w:t>End Sub</w:t>
      </w:r>
    </w:p>
    <w:p>
      <w:r>
        <w:t>Private Sub Form_Load()</w:t>
      </w:r>
    </w:p>
    <w:p>
      <w:pPr>
        <w:rPr>
          <w:rFonts w:hint="eastAsia"/>
        </w:rPr>
      </w:pPr>
      <w:r>
        <w:rPr>
          <w:rFonts w:hint="eastAsia"/>
        </w:rPr>
        <w:t xml:space="preserve">   'Winsock 控件的名字为 tcpClient。</w:t>
      </w:r>
    </w:p>
    <w:p>
      <w:r>
        <w:rPr>
          <w:rFonts w:hint="eastAsia"/>
        </w:rPr>
        <w:t xml:space="preserve">   '注意：要指定远程主机，可以使用' IP 地址（例如："121.111.1.1"），也可以使用'计算机的"好听的名字"如下所示。</w:t>
      </w:r>
      <w:r>
        <w:t>'tcpClient.RemoteHost = "10.50.41.80"</w:t>
      </w:r>
    </w:p>
    <w:p>
      <w:r>
        <w:t xml:space="preserve">   tcpClient.RemotePort = 1001</w:t>
      </w:r>
    </w:p>
    <w:p>
      <w:r>
        <w:t>End Sub</w:t>
      </w:r>
    </w:p>
    <w:p>
      <w:r>
        <w:t>Private Sub cmdConnect_Click()</w:t>
      </w:r>
    </w:p>
    <w:p>
      <w:pPr>
        <w:rPr>
          <w:rFonts w:hint="eastAsia"/>
        </w:rPr>
      </w:pPr>
      <w:r>
        <w:rPr>
          <w:rFonts w:hint="eastAsia"/>
        </w:rPr>
        <w:t xml:space="preserve">   '调用 Connect 方法，初始化连接。</w:t>
      </w:r>
    </w:p>
    <w:p>
      <w:r>
        <w:t xml:space="preserve">   tcpClient.Connect (ip.Text)</w:t>
      </w:r>
    </w:p>
    <w:p>
      <w:r>
        <w:t>End Sub</w:t>
      </w:r>
    </w:p>
    <w:p>
      <w:r>
        <w:t>Private Sub tcpClient_DataArrival _</w:t>
      </w:r>
    </w:p>
    <w:p>
      <w:r>
        <w:t>(ByVal bytesTotal As Long)</w:t>
      </w:r>
    </w:p>
    <w:p>
      <w:r>
        <w:t xml:space="preserve">   Dim strData As String</w:t>
      </w:r>
    </w:p>
    <w:p>
      <w:r>
        <w:t xml:space="preserve">   tcpClient.GetData strData</w:t>
      </w:r>
    </w:p>
    <w:p>
      <w:r>
        <w:t xml:space="preserve">   txtOutput.Text = strData</w:t>
      </w:r>
    </w:p>
    <w:p>
      <w:r>
        <w:t>End Sub</w:t>
      </w:r>
    </w:p>
    <w:p>
      <w:r>
        <w:t>Private Sub txtSend_Change()</w:t>
      </w:r>
    </w:p>
    <w:p>
      <w:r>
        <w:t xml:space="preserve">  'tcpClient.SendData txtSend.Text</w:t>
      </w:r>
    </w:p>
    <w:p>
      <w:pPr>
        <w:rPr>
          <w:rFonts w:hint="eastAsia"/>
        </w:rPr>
      </w:pPr>
      <w:r>
        <w:t>End Sub</w:t>
      </w:r>
    </w:p>
    <w:p>
      <w:pPr>
        <w:pStyle w:val="2"/>
        <w:numPr>
          <w:ilvl w:val="0"/>
          <w:numId w:val="0"/>
        </w:numPr>
        <w:spacing w:line="480" w:lineRule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drawing>
          <wp:inline distT="0" distB="0" distL="114300" distR="114300">
            <wp:extent cx="3389630" cy="2868930"/>
            <wp:effectExtent l="0" t="0" r="1270" b="7620"/>
            <wp:docPr id="1" name="图片 1" descr="v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480" w:lineRule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drawing>
          <wp:inline distT="0" distB="0" distL="114300" distR="114300">
            <wp:extent cx="3353435" cy="2911475"/>
            <wp:effectExtent l="0" t="0" r="18415" b="3175"/>
            <wp:docPr id="2" name="图片 2" descr="v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480" w:lineRule="auto"/>
        <w:rPr>
          <w:rFonts w:hint="eastAsia"/>
        </w:rPr>
      </w:pPr>
      <w:bookmarkStart w:id="0" w:name="_GoBack"/>
      <w:r>
        <w:rPr>
          <w:rFonts w:hint="eastAsia"/>
        </w:rPr>
        <w:drawing>
          <wp:inline distT="0" distB="0" distL="114300" distR="114300">
            <wp:extent cx="2637790" cy="2241550"/>
            <wp:effectExtent l="0" t="0" r="1016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drawing>
          <wp:inline distT="0" distB="0" distL="114300" distR="114300">
            <wp:extent cx="2587625" cy="2226945"/>
            <wp:effectExtent l="0" t="0" r="317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480" w:lineRule="auto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2642870" cy="2134235"/>
            <wp:effectExtent l="0" t="0" r="5080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602865" cy="2124710"/>
            <wp:effectExtent l="0" t="0" r="6985" b="889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0373C"/>
    <w:rsid w:val="6D535020"/>
    <w:rsid w:val="7530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color w:val="000000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n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2018-04-18T08:37:00Z</dcterms:created>
  <dc:creator>xin</dc:creator>
  <cp:lastModifiedBy>xin</cp:lastModifiedBy>
  <dcterms:modified xsi:type="dcterms:W3CDTF">2018-04-18T08:37:59Z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2052-10.1.0.7306</vt:lpwstr>
  </property>
</Properties>
</file>